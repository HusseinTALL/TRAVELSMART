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857E70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857E70" w:rsidRDefault="00857E70" w:rsidP="00857E70">
            <w:pPr>
              <w:pStyle w:val="Title"/>
              <w:rPr>
                <w:lang w:val="fr-FR"/>
              </w:rPr>
            </w:pPr>
            <w:r w:rsidRPr="00857E70">
              <w:rPr>
                <w:lang w:val="fr-FR"/>
              </w:rPr>
              <w:t xml:space="preserve">LISTE DES </w:t>
            </w:r>
            <w:r w:rsidRPr="00857E70">
              <w:rPr>
                <w:color w:val="000000" w:themeColor="text1"/>
                <w:lang w:val="fr-FR"/>
              </w:rPr>
              <w:t>FONCTIONNALIT</w:t>
            </w:r>
            <w:r>
              <w:rPr>
                <w:color w:val="000000" w:themeColor="text1"/>
                <w:lang w:val="fr-FR"/>
              </w:rPr>
              <w:t>es</w:t>
            </w:r>
          </w:p>
        </w:tc>
      </w:tr>
      <w:tr w:rsidR="005579C9" w:rsidRPr="00857E70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Pr="00857E70" w:rsidRDefault="005579C9" w:rsidP="005579C9">
            <w:pPr>
              <w:rPr>
                <w:lang w:val="fr-FR"/>
              </w:rPr>
            </w:pPr>
          </w:p>
        </w:tc>
      </w:tr>
    </w:tbl>
    <w:p w:rsidR="005579C9" w:rsidRPr="005579C9" w:rsidRDefault="005579C9" w:rsidP="005579C9">
      <w:pPr>
        <w:pStyle w:val="Header"/>
      </w:pPr>
    </w:p>
    <w:tbl>
      <w:tblPr>
        <w:tblStyle w:val="TableGrid"/>
        <w:tblW w:w="4847" w:type="pct"/>
        <w:tblInd w:w="-11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051"/>
      </w:tblGrid>
      <w:tr w:rsidR="005579C9" w:rsidRPr="00E90591" w:rsidTr="00A24CDB">
        <w:trPr>
          <w:trHeight w:val="2664"/>
        </w:trPr>
        <w:tc>
          <w:tcPr>
            <w:tcW w:w="9051" w:type="dxa"/>
          </w:tcPr>
          <w:p w:rsidR="005579C9" w:rsidRDefault="00857E70" w:rsidP="00857E70">
            <w:pPr>
              <w:pStyle w:val="Heading2"/>
              <w:outlineLvl w:val="1"/>
            </w:pPr>
            <w:r>
              <w:t>SCENARIO 1</w:t>
            </w:r>
            <w:r w:rsidR="00E207D7">
              <w:t xml:space="preserve"> UTILISATEUR</w:t>
            </w:r>
          </w:p>
          <w:p w:rsidR="005579C9" w:rsidRPr="005579C9" w:rsidRDefault="005579C9" w:rsidP="005579C9"/>
          <w:p w:rsidR="00857E70" w:rsidRDefault="00857E70" w:rsidP="00857E70">
            <w:pPr>
              <w:pStyle w:val="ListBullet"/>
              <w:contextualSpacing w:val="0"/>
              <w:rPr>
                <w:lang w:val="fr-FR"/>
              </w:rPr>
            </w:pPr>
            <w:r w:rsidRPr="00857E70">
              <w:rPr>
                <w:lang w:val="fr-FR"/>
              </w:rPr>
              <w:t xml:space="preserve">Le login avec confirmation </w:t>
            </w:r>
            <w:r>
              <w:rPr>
                <w:lang w:val="fr-FR"/>
              </w:rPr>
              <w:t>avec numero de telephone</w:t>
            </w:r>
            <w:r w:rsidR="00E207D7">
              <w:rPr>
                <w:lang w:val="fr-FR"/>
              </w:rPr>
              <w:t xml:space="preserve">/ </w:t>
            </w:r>
            <w:r>
              <w:rPr>
                <w:lang w:val="fr-FR"/>
              </w:rPr>
              <w:t xml:space="preserve"> </w:t>
            </w:r>
            <w:r w:rsidR="00E207D7">
              <w:rPr>
                <w:lang w:val="fr-FR"/>
              </w:rPr>
              <w:t xml:space="preserve">recuperation password </w:t>
            </w:r>
          </w:p>
          <w:p w:rsidR="00857E70" w:rsidRDefault="00857E70" w:rsidP="00857E7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fr-FR"/>
              </w:rPr>
            </w:pPr>
            <w:r>
              <w:rPr>
                <w:lang w:val="fr-FR"/>
              </w:rPr>
              <w:t>Lorsque lutilisateur veut proposer des kilos il devra prendre photos de sa piece d’identite</w:t>
            </w:r>
            <w:r w:rsidR="00E207D7">
              <w:rPr>
                <w:lang w:val="fr-FR"/>
              </w:rPr>
              <w:t xml:space="preserve"> (A confirmer)</w:t>
            </w:r>
          </w:p>
          <w:p w:rsidR="00857E70" w:rsidRDefault="00857E70" w:rsidP="00857E70">
            <w:pPr>
              <w:pStyle w:val="ListBullet"/>
              <w:contextualSpacing w:val="0"/>
              <w:rPr>
                <w:lang w:val="fr-FR"/>
              </w:rPr>
            </w:pPr>
            <w:r>
              <w:rPr>
                <w:lang w:val="fr-FR"/>
              </w:rPr>
              <w:t>Sur la page d’acceuil les vols les plus recent seront disponible et tout les vols seront disponible dans une page dediees</w:t>
            </w:r>
            <w:r w:rsidR="00A24CDB">
              <w:rPr>
                <w:lang w:val="fr-FR"/>
              </w:rPr>
              <w:t xml:space="preserve"> s</w:t>
            </w:r>
          </w:p>
          <w:p w:rsidR="00A24CDB" w:rsidRPr="00857E70" w:rsidRDefault="00A24CDB" w:rsidP="00A24CD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fr-FR"/>
              </w:rPr>
            </w:pPr>
            <w:r>
              <w:rPr>
                <w:lang w:val="fr-FR"/>
              </w:rPr>
              <w:t xml:space="preserve">Si le vols recherchee par lutilisateur nexiste pas sur la page dacceuil il pourra soumettre la requete et il sera contacte par ladministrateur </w:t>
            </w:r>
          </w:p>
          <w:p w:rsidR="00E207D7" w:rsidRDefault="00857E70" w:rsidP="00E207D7">
            <w:pPr>
              <w:pStyle w:val="ListBullet"/>
              <w:contextualSpacing w:val="0"/>
              <w:rPr>
                <w:lang w:val="fr-FR"/>
              </w:rPr>
            </w:pPr>
            <w:r>
              <w:rPr>
                <w:lang w:val="fr-FR"/>
              </w:rPr>
              <w:t>Et l’utilisateur pourra commencer a remplir le formulaire pour la proposition de kilos</w:t>
            </w:r>
          </w:p>
          <w:p w:rsidR="00E207D7" w:rsidRPr="00E207D7" w:rsidRDefault="00E207D7" w:rsidP="00E207D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fr-FR"/>
              </w:rPr>
            </w:pPr>
            <w:r>
              <w:rPr>
                <w:lang w:val="fr-FR"/>
              </w:rPr>
              <w:t>Les input</w:t>
            </w:r>
            <w:r w:rsidR="00A24CDB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devront avoir auto fill / suggestions</w:t>
            </w:r>
            <w:r w:rsidR="00A24CDB">
              <w:rPr>
                <w:lang w:val="fr-FR"/>
              </w:rPr>
              <w:t>s</w:t>
            </w:r>
          </w:p>
          <w:p w:rsidR="00857E70" w:rsidRDefault="00857E70" w:rsidP="00857E70">
            <w:pPr>
              <w:pStyle w:val="ListBullet"/>
              <w:contextualSpacing w:val="0"/>
              <w:rPr>
                <w:lang w:val="fr-FR"/>
              </w:rPr>
            </w:pPr>
            <w:r>
              <w:rPr>
                <w:lang w:val="fr-FR"/>
              </w:rPr>
              <w:t>La page d’acceuil aura egalement les descriptions sur le service de TRAVELSMART</w:t>
            </w:r>
          </w:p>
          <w:p w:rsidR="00E207D7" w:rsidRDefault="00E207D7" w:rsidP="00857E70">
            <w:pPr>
              <w:pStyle w:val="ListBullet"/>
              <w:contextualSpacing w:val="0"/>
              <w:rPr>
                <w:lang w:val="fr-FR"/>
              </w:rPr>
            </w:pPr>
            <w:r>
              <w:rPr>
                <w:lang w:val="fr-FR"/>
              </w:rPr>
              <w:t>Lutilisateur pourra personaliser son compte</w:t>
            </w:r>
          </w:p>
          <w:p w:rsidR="00857E70" w:rsidRDefault="00857E70" w:rsidP="00E207D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fr-FR"/>
              </w:rPr>
            </w:pPr>
          </w:p>
          <w:p w:rsidR="00E207D7" w:rsidRDefault="00E207D7" w:rsidP="00E207D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fr-FR"/>
              </w:rPr>
            </w:pPr>
          </w:p>
          <w:p w:rsidR="00E207D7" w:rsidRDefault="00E207D7" w:rsidP="00E207D7">
            <w:pPr>
              <w:pStyle w:val="Heading2"/>
              <w:outlineLvl w:val="1"/>
            </w:pPr>
            <w:r>
              <w:t xml:space="preserve">SCENARIO 2 </w:t>
            </w:r>
            <w:r w:rsidR="00A24CDB">
              <w:t>Administrateur</w:t>
            </w:r>
          </w:p>
          <w:p w:rsidR="00E207D7" w:rsidRDefault="00E207D7" w:rsidP="00E207D7">
            <w:pPr>
              <w:pStyle w:val="Heading2"/>
              <w:outlineLvl w:val="1"/>
            </w:pPr>
          </w:p>
          <w:p w:rsidR="00E207D7" w:rsidRDefault="00E207D7" w:rsidP="00E207D7">
            <w:pPr>
              <w:pStyle w:val="ListBullet"/>
              <w:rPr>
                <w:lang w:val="fr-FR"/>
              </w:rPr>
            </w:pPr>
            <w:r w:rsidRPr="00E207D7">
              <w:rPr>
                <w:lang w:val="fr-FR"/>
              </w:rPr>
              <w:t xml:space="preserve"> L’admistrateur aura un onglet o</w:t>
            </w:r>
            <w:r>
              <w:rPr>
                <w:lang w:val="fr-FR"/>
              </w:rPr>
              <w:t xml:space="preserve">u il pourra voir les differentes </w:t>
            </w:r>
            <w:r w:rsidR="00A24CDB">
              <w:rPr>
                <w:lang w:val="fr-FR"/>
              </w:rPr>
              <w:t>propositions de kilos et les requetes ne seront visibles sur la page d’acceuil seulement apres cette confirmation.</w:t>
            </w:r>
          </w:p>
          <w:p w:rsidR="00A24CDB" w:rsidRDefault="00A24CDB" w:rsidP="00E207D7">
            <w:pPr>
              <w:pStyle w:val="ListBullet"/>
              <w:rPr>
                <w:lang w:val="fr-FR"/>
              </w:rPr>
            </w:pPr>
            <w:r>
              <w:rPr>
                <w:lang w:val="fr-FR"/>
              </w:rPr>
              <w:t>Pour les demandes de kilos il vera les different</w:t>
            </w:r>
            <w:r w:rsidR="00B4323D">
              <w:rPr>
                <w:lang w:val="fr-FR"/>
              </w:rPr>
              <w:t>s utilisateur qui ont effectuer des</w:t>
            </w:r>
            <w:r>
              <w:rPr>
                <w:lang w:val="fr-FR"/>
              </w:rPr>
              <w:t xml:space="preserve">  requetes</w:t>
            </w:r>
            <w:r w:rsidR="00B4323D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en fonctions des propositions</w:t>
            </w:r>
            <w:r w:rsidR="00B4323D">
              <w:rPr>
                <w:lang w:val="fr-FR"/>
              </w:rPr>
              <w:t xml:space="preserve"> de kilos disponibles et pour voir leur profil pour les contacter</w:t>
            </w:r>
          </w:p>
          <w:p w:rsidR="00B4323D" w:rsidRPr="00E207D7" w:rsidRDefault="00B4323D" w:rsidP="00E207D7">
            <w:pPr>
              <w:pStyle w:val="ListBullet"/>
              <w:rPr>
                <w:lang w:val="fr-FR"/>
              </w:rPr>
            </w:pPr>
            <w:r>
              <w:rPr>
                <w:lang w:val="fr-FR"/>
              </w:rPr>
              <w:t>Ils yaura une sections pour les requetes des destinations indisponibles</w:t>
            </w:r>
          </w:p>
          <w:p w:rsidR="00E207D7" w:rsidRPr="00857E70" w:rsidRDefault="00E207D7" w:rsidP="00E207D7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lang w:val="fr-FR"/>
              </w:rPr>
            </w:pPr>
          </w:p>
          <w:p w:rsidR="005579C9" w:rsidRPr="00857E70" w:rsidRDefault="005579C9" w:rsidP="005579C9">
            <w:pPr>
              <w:rPr>
                <w:lang w:val="fr-FR"/>
              </w:rPr>
            </w:pPr>
          </w:p>
          <w:p w:rsidR="005579C9" w:rsidRPr="00E207D7" w:rsidRDefault="005579C9" w:rsidP="005579C9">
            <w:pPr>
              <w:rPr>
                <w:lang w:val="fr-FR"/>
              </w:rPr>
            </w:pPr>
          </w:p>
        </w:tc>
      </w:tr>
      <w:tr w:rsidR="00857E70" w:rsidRPr="00E90591" w:rsidTr="00A24CDB">
        <w:trPr>
          <w:trHeight w:val="2664"/>
        </w:trPr>
        <w:tc>
          <w:tcPr>
            <w:tcW w:w="9051" w:type="dxa"/>
          </w:tcPr>
          <w:p w:rsidR="00857E70" w:rsidRDefault="00E90591" w:rsidP="00857E70">
            <w:pPr>
              <w:pStyle w:val="Heading2"/>
              <w:outlineLvl w:val="1"/>
              <w:rPr>
                <w:lang w:val="fr-FR"/>
              </w:rPr>
            </w:pPr>
            <w:r>
              <w:rPr>
                <w:lang w:val="fr-FR"/>
              </w:rPr>
              <w:lastRenderedPageBreak/>
              <w:t>git ssh</w:t>
            </w:r>
          </w:p>
          <w:p w:rsidR="00E90591" w:rsidRPr="00E90591" w:rsidRDefault="00E90591" w:rsidP="00E9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val="fr-FR"/>
              </w:rPr>
            </w:pPr>
            <w:r w:rsidRPr="00E90591">
              <w:rPr>
                <w:rFonts w:ascii="Lucida Console" w:hAnsi="Lucida Console" w:cs="Lucida Console"/>
                <w:color w:val="auto"/>
                <w:sz w:val="18"/>
                <w:szCs w:val="18"/>
                <w:lang w:val="fr-FR"/>
              </w:rPr>
              <w:t>SHA256:vsKQe18EAUI2bQ3E2lxnpYD1XL57mpKn9PlIv4gD/a8 tall.ousseni@gmail.com</w:t>
            </w:r>
          </w:p>
          <w:p w:rsidR="00E90591" w:rsidRPr="00E207D7" w:rsidRDefault="00E90591" w:rsidP="00857E70">
            <w:pPr>
              <w:pStyle w:val="Heading2"/>
              <w:outlineLvl w:val="1"/>
              <w:rPr>
                <w:lang w:val="fr-FR"/>
              </w:rPr>
            </w:pPr>
            <w:bookmarkStart w:id="0" w:name="_GoBack"/>
            <w:bookmarkEnd w:id="0"/>
          </w:p>
        </w:tc>
      </w:tr>
    </w:tbl>
    <w:p w:rsidR="00B51D1B" w:rsidRPr="00E207D7" w:rsidRDefault="00B51D1B" w:rsidP="005579C9">
      <w:pPr>
        <w:rPr>
          <w:lang w:val="fr-FR"/>
        </w:rPr>
      </w:pPr>
    </w:p>
    <w:sectPr w:rsidR="00B51D1B" w:rsidRPr="00E207D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301" w:rsidRDefault="00672301" w:rsidP="0068194B">
      <w:r>
        <w:separator/>
      </w:r>
    </w:p>
    <w:p w:rsidR="00672301" w:rsidRDefault="00672301"/>
    <w:p w:rsidR="00672301" w:rsidRDefault="00672301"/>
  </w:endnote>
  <w:endnote w:type="continuationSeparator" w:id="0">
    <w:p w:rsidR="00672301" w:rsidRDefault="00672301" w:rsidP="0068194B">
      <w:r>
        <w:continuationSeparator/>
      </w:r>
    </w:p>
    <w:p w:rsidR="00672301" w:rsidRDefault="00672301"/>
    <w:p w:rsidR="00672301" w:rsidRDefault="006723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301" w:rsidRDefault="00672301" w:rsidP="0068194B">
      <w:r>
        <w:separator/>
      </w:r>
    </w:p>
    <w:p w:rsidR="00672301" w:rsidRDefault="00672301"/>
    <w:p w:rsidR="00672301" w:rsidRDefault="00672301"/>
  </w:footnote>
  <w:footnote w:type="continuationSeparator" w:id="0">
    <w:p w:rsidR="00672301" w:rsidRDefault="00672301" w:rsidP="0068194B">
      <w:r>
        <w:continuationSeparator/>
      </w:r>
    </w:p>
    <w:p w:rsidR="00672301" w:rsidRDefault="00672301"/>
    <w:p w:rsidR="00672301" w:rsidRDefault="006723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476AEEF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7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55CD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7230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57E70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6210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CDB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323D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25E9"/>
    <w:rsid w:val="00E14498"/>
    <w:rsid w:val="00E207D7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0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l\AppData\Roaming\Microsoft\Templates\Modern%20chronological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855D527-095E-4313-A661-38A6F39D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2021-07-22T14:59:00Z</dcterms:created>
  <dcterms:modified xsi:type="dcterms:W3CDTF">2021-07-23T11:28:00Z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